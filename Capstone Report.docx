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655D" w14:textId="77777777" w:rsidR="00D077E9" w:rsidRDefault="00D077E9" w:rsidP="00D70D02">
      <w:r>
        <w:rPr>
          <w:noProof/>
        </w:rPr>
        <w:drawing>
          <wp:anchor distT="0" distB="0" distL="114300" distR="114300" simplePos="0" relativeHeight="251658240" behindDoc="1" locked="0" layoutInCell="1" allowOverlap="1" wp14:anchorId="0BD8F56B" wp14:editId="2F74FD99">
            <wp:simplePos x="0" y="0"/>
            <wp:positionH relativeFrom="page">
              <wp:align>right</wp:align>
            </wp:positionH>
            <wp:positionV relativeFrom="page">
              <wp:posOffset>-12700</wp:posOffset>
            </wp:positionV>
            <wp:extent cx="777875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875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BF130F3" w14:textId="77777777" w:rsidTr="00D077E9">
        <w:trPr>
          <w:trHeight w:val="1894"/>
        </w:trPr>
        <w:tc>
          <w:tcPr>
            <w:tcW w:w="5580" w:type="dxa"/>
            <w:tcBorders>
              <w:top w:val="nil"/>
              <w:left w:val="nil"/>
              <w:bottom w:val="nil"/>
              <w:right w:val="nil"/>
            </w:tcBorders>
          </w:tcPr>
          <w:p w14:paraId="1E648D82" w14:textId="77777777" w:rsidR="00D077E9" w:rsidRDefault="00D077E9" w:rsidP="00D077E9">
            <w:r>
              <w:rPr>
                <w:noProof/>
              </w:rPr>
              <mc:AlternateContent>
                <mc:Choice Requires="wps">
                  <w:drawing>
                    <wp:inline distT="0" distB="0" distL="0" distR="0" wp14:anchorId="00D94C69" wp14:editId="7540B6FA">
                      <wp:extent cx="3528695" cy="946150"/>
                      <wp:effectExtent l="0" t="0" r="0" b="6350"/>
                      <wp:docPr id="8" name="Text Box 8"/>
                      <wp:cNvGraphicFramePr/>
                      <a:graphic xmlns:a="http://schemas.openxmlformats.org/drawingml/2006/main">
                        <a:graphicData uri="http://schemas.microsoft.com/office/word/2010/wordprocessingShape">
                          <wps:wsp>
                            <wps:cNvSpPr txBox="1"/>
                            <wps:spPr>
                              <a:xfrm>
                                <a:off x="0" y="0"/>
                                <a:ext cx="3528695" cy="946150"/>
                              </a:xfrm>
                              <a:prstGeom prst="rect">
                                <a:avLst/>
                              </a:prstGeom>
                              <a:noFill/>
                              <a:ln w="6350">
                                <a:noFill/>
                              </a:ln>
                            </wps:spPr>
                            <wps:txbx>
                              <w:txbxContent>
                                <w:p w14:paraId="297AD81B" w14:textId="46845929" w:rsidR="00D077E9" w:rsidRPr="00D843F8" w:rsidRDefault="00D843F8" w:rsidP="00D843F8">
                                  <w:pPr>
                                    <w:pStyle w:val="Title"/>
                                    <w:rPr>
                                      <w:sz w:val="56"/>
                                      <w:szCs w:val="48"/>
                                    </w:rPr>
                                  </w:pPr>
                                  <w:r w:rsidRPr="00D843F8">
                                    <w:rPr>
                                      <w:sz w:val="56"/>
                                      <w:szCs w:val="48"/>
                                    </w:rPr>
                                    <w:t>Coursera Capstone Report</w:t>
                                  </w:r>
                                  <w:r>
                                    <w:rPr>
                                      <w:sz w:val="56"/>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D94C69" id="_x0000_t202" coordsize="21600,21600" o:spt="202" path="m,l,21600r21600,l21600,xe">
                      <v:stroke joinstyle="miter"/>
                      <v:path gradientshapeok="t" o:connecttype="rect"/>
                    </v:shapetype>
                    <v:shape id="Text Box 8" o:spid="_x0000_s1026" type="#_x0000_t202" style="width:277.8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" filled="f" stroked="f" strokeweight=".5pt">
                      <v:textbox>
                        <w:txbxContent>
                          <w:p w14:paraId="297AD81B" w14:textId="46845929" w:rsidR="00D077E9" w:rsidRPr="00D843F8" w:rsidRDefault="00D843F8" w:rsidP="00D843F8">
                            <w:pPr>
                              <w:pStyle w:val="Title"/>
                              <w:rPr>
                                <w:sz w:val="56"/>
                                <w:szCs w:val="48"/>
                              </w:rPr>
                            </w:pPr>
                            <w:r w:rsidRPr="00D843F8">
                              <w:rPr>
                                <w:sz w:val="56"/>
                                <w:szCs w:val="48"/>
                              </w:rPr>
                              <w:t>Coursera Capstone Report</w:t>
                            </w:r>
                            <w:r>
                              <w:rPr>
                                <w:sz w:val="56"/>
                                <w:szCs w:val="48"/>
                              </w:rPr>
                              <w:t xml:space="preserve"> </w:t>
                            </w:r>
                          </w:p>
                        </w:txbxContent>
                      </v:textbox>
                      <w10:anchorlock/>
                    </v:shape>
                  </w:pict>
                </mc:Fallback>
              </mc:AlternateContent>
            </w:r>
          </w:p>
          <w:p w14:paraId="12957D36" w14:textId="3CB07FBD" w:rsidR="00D077E9" w:rsidRDefault="00D843F8" w:rsidP="00D077E9">
            <w:r>
              <w:rPr>
                <w:noProof/>
              </w:rPr>
              <mc:AlternateContent>
                <mc:Choice Requires="wps">
                  <w:drawing>
                    <wp:anchor distT="0" distB="0" distL="114300" distR="114300" simplePos="0" relativeHeight="251662336" behindDoc="0" locked="0" layoutInCell="1" allowOverlap="1" wp14:anchorId="5F1DC04F" wp14:editId="3456296D">
                      <wp:simplePos x="0" y="0"/>
                      <wp:positionH relativeFrom="column">
                        <wp:posOffset>-121920</wp:posOffset>
                      </wp:positionH>
                      <wp:positionV relativeFrom="paragraph">
                        <wp:posOffset>236220</wp:posOffset>
                      </wp:positionV>
                      <wp:extent cx="2546350" cy="3048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25463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BDFF" w14:textId="712891B2" w:rsidR="00D843F8" w:rsidRDefault="00D843F8" w:rsidP="00D843F8">
                                  <w:pPr>
                                    <w:jc w:val="center"/>
                                  </w:pPr>
                                  <w:r>
                                    <w:t>IBM Data Scientist Professional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DC04F" id="Rectangle 4" o:spid="_x0000_s1027" style="position:absolute;margin-left:-9.6pt;margin-top:18.6pt;width:200.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" fillcolor="white [3212]" strokecolor="white [3212]" strokeweight="2pt">
                      <v:textbox>
                        <w:txbxContent>
                          <w:p w14:paraId="28A4BDFF" w14:textId="712891B2" w:rsidR="00D843F8" w:rsidRDefault="00D843F8" w:rsidP="00D843F8">
                            <w:pPr>
                              <w:jc w:val="center"/>
                            </w:pPr>
                            <w:r>
                              <w:t>IBM Data Scientist Professional</w:t>
                            </w:r>
                          </w:p>
                        </w:txbxContent>
                      </v:textbox>
                    </v:rect>
                  </w:pict>
                </mc:Fallback>
              </mc:AlternateContent>
            </w:r>
            <w:r w:rsidR="00D077E9">
              <w:rPr>
                <w:noProof/>
              </w:rPr>
              <mc:AlternateContent>
                <mc:Choice Requires="wps">
                  <w:drawing>
                    <wp:inline distT="0" distB="0" distL="0" distR="0" wp14:anchorId="764D1FB8" wp14:editId="07C6D44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992A8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806CC50" w14:textId="77777777" w:rsidTr="00D077E9">
        <w:trPr>
          <w:trHeight w:val="7636"/>
        </w:trPr>
        <w:tc>
          <w:tcPr>
            <w:tcW w:w="5580" w:type="dxa"/>
            <w:tcBorders>
              <w:top w:val="nil"/>
              <w:left w:val="nil"/>
              <w:bottom w:val="nil"/>
              <w:right w:val="nil"/>
            </w:tcBorders>
          </w:tcPr>
          <w:p w14:paraId="3EEF93D3" w14:textId="031AF833" w:rsidR="00D077E9" w:rsidRDefault="00D077E9" w:rsidP="00D077E9">
            <w:pPr>
              <w:rPr>
                <w:noProof/>
              </w:rPr>
            </w:pPr>
          </w:p>
        </w:tc>
      </w:tr>
      <w:tr w:rsidR="00D077E9" w14:paraId="5ED7D66C" w14:textId="77777777" w:rsidTr="00D077E9">
        <w:trPr>
          <w:trHeight w:val="2171"/>
        </w:trPr>
        <w:tc>
          <w:tcPr>
            <w:tcW w:w="5580" w:type="dxa"/>
            <w:tcBorders>
              <w:top w:val="nil"/>
              <w:left w:val="nil"/>
              <w:bottom w:val="nil"/>
              <w:right w:val="nil"/>
            </w:tcBorders>
          </w:tcPr>
          <w:sdt>
            <w:sdtPr>
              <w:id w:val="1080870105"/>
              <w:placeholder>
                <w:docPart w:val="B49BD7EAEE9D4AD2A575C130776C76C3"/>
              </w:placeholder>
              <w15:appearance w15:val="hidden"/>
            </w:sdtPr>
            <w:sdtEndPr/>
            <w:sdtContent>
              <w:p w14:paraId="07D8D78E" w14:textId="498D49B1"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E77A0">
                  <w:rPr>
                    <w:rStyle w:val="SubtitleChar"/>
                    <w:b w:val="0"/>
                    <w:noProof/>
                  </w:rPr>
                  <w:t>April 27</w:t>
                </w:r>
                <w:r w:rsidRPr="00D86945">
                  <w:rPr>
                    <w:rStyle w:val="SubtitleChar"/>
                    <w:b w:val="0"/>
                  </w:rPr>
                  <w:fldChar w:fldCharType="end"/>
                </w:r>
                <w:r w:rsidR="009B02C7">
                  <w:rPr>
                    <w:rStyle w:val="SubtitleChar"/>
                    <w:b w:val="0"/>
                  </w:rPr>
                  <w:t>,</w:t>
                </w:r>
                <w:r w:rsidR="009B02C7">
                  <w:rPr>
                    <w:rStyle w:val="SubtitleChar"/>
                  </w:rPr>
                  <w:t xml:space="preserve"> 2021</w:t>
                </w:r>
              </w:p>
            </w:sdtContent>
          </w:sdt>
          <w:p w14:paraId="24D228C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1CACF1B" wp14:editId="0C782FC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C288B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D73D528" w14:textId="77777777" w:rsidR="00D077E9" w:rsidRDefault="00D077E9" w:rsidP="00D077E9">
            <w:pPr>
              <w:rPr>
                <w:noProof/>
                <w:sz w:val="10"/>
                <w:szCs w:val="10"/>
              </w:rPr>
            </w:pPr>
          </w:p>
          <w:p w14:paraId="79CB1402" w14:textId="1458B929" w:rsidR="00D077E9" w:rsidRDefault="00D077E9" w:rsidP="00D077E9">
            <w:r w:rsidRPr="00B231E5">
              <w:t>Authored by:</w:t>
            </w:r>
            <w:r>
              <w:t xml:space="preserve"> </w:t>
            </w:r>
            <w:sdt>
              <w:sdtPr>
                <w:alias w:val="Your Name"/>
                <w:tag w:val="Your Name"/>
                <w:id w:val="-180584491"/>
                <w:placeholder>
                  <w:docPart w:val="CF651BFA1B824485B9763D1C41D50FD5"/>
                </w:placeholder>
                <w:dataBinding w:prefixMappings="xmlns:ns0='http://schemas.microsoft.com/office/2006/coverPageProps' " w:xpath="/ns0:CoverPageProperties[1]/ns0:CompanyFax[1]" w:storeItemID="{55AF091B-3C7A-41E3-B477-F2FDAA23CFDA}"/>
                <w15:appearance w15:val="hidden"/>
                <w:text w:multiLine="1"/>
              </w:sdtPr>
              <w:sdtEndPr/>
              <w:sdtContent>
                <w:r w:rsidR="00D843F8">
                  <w:t>Reza Sadeghi Jafari</w:t>
                </w:r>
              </w:sdtContent>
            </w:sdt>
          </w:p>
          <w:p w14:paraId="7ECB786C" w14:textId="77777777" w:rsidR="00D077E9" w:rsidRPr="00D86945" w:rsidRDefault="00D077E9" w:rsidP="00D077E9">
            <w:pPr>
              <w:rPr>
                <w:noProof/>
                <w:sz w:val="10"/>
                <w:szCs w:val="10"/>
              </w:rPr>
            </w:pPr>
          </w:p>
        </w:tc>
      </w:tr>
    </w:tbl>
    <w:p w14:paraId="55A93757" w14:textId="77777777" w:rsidR="00D843F8" w:rsidRDefault="00D843F8">
      <w:pPr>
        <w:spacing w:after="200"/>
        <w:rPr>
          <w:noProof/>
        </w:rPr>
      </w:pPr>
    </w:p>
    <w:p w14:paraId="1949CB92" w14:textId="37C41FDE" w:rsidR="00D077E9" w:rsidRDefault="00D843F8">
      <w:pPr>
        <w:spacing w:after="200"/>
      </w:pPr>
      <w:r>
        <w:rPr>
          <w:noProof/>
        </w:rPr>
        <mc:AlternateContent>
          <mc:Choice Requires="wps">
            <w:drawing>
              <wp:anchor distT="0" distB="0" distL="114300" distR="114300" simplePos="0" relativeHeight="251659264" behindDoc="1" locked="0" layoutInCell="1" allowOverlap="1" wp14:anchorId="7BB635A5" wp14:editId="7A076515">
                <wp:simplePos x="0" y="0"/>
                <wp:positionH relativeFrom="page">
                  <wp:align>right</wp:align>
                </wp:positionH>
                <wp:positionV relativeFrom="page">
                  <wp:posOffset>6667500</wp:posOffset>
                </wp:positionV>
                <wp:extent cx="77787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787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53E8CA" id="Rectangle 2" o:spid="_x0000_s1026" alt="colored rectangle" style="position:absolute;margin-left:561.3pt;margin-top:525pt;width:612.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" fillcolor="#34aba2 [3206]" stroked="f" strokeweight="2pt">
                <w10:wrap anchorx="page" anchory="page"/>
              </v:rect>
            </w:pict>
          </mc:Fallback>
        </mc:AlternateContent>
      </w:r>
      <w:r w:rsidR="00D077E9" w:rsidRPr="00D967AC">
        <w:rPr>
          <w:noProof/>
        </w:rPr>
        <w:drawing>
          <wp:anchor distT="0" distB="0" distL="114300" distR="114300" simplePos="0" relativeHeight="251661312" behindDoc="0" locked="0" layoutInCell="1" allowOverlap="1" wp14:anchorId="79CEA203" wp14:editId="05BC289F">
            <wp:simplePos x="0" y="0"/>
            <wp:positionH relativeFrom="column">
              <wp:posOffset>5510530</wp:posOffset>
            </wp:positionH>
            <wp:positionV relativeFrom="paragraph">
              <wp:posOffset>6307455</wp:posOffset>
            </wp:positionV>
            <wp:extent cx="1517486" cy="1561465"/>
            <wp:effectExtent l="76200" t="76200" r="83185" b="76835"/>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rotWithShape="1">
                    <a:blip r:embed="rId8" cstate="print">
                      <a:extLst>
                        <a:ext uri="{28A0092B-C50C-407E-A947-70E740481C1C}">
                          <a14:useLocalDpi xmlns:a14="http://schemas.microsoft.com/office/drawing/2010/main" val="0"/>
                        </a:ext>
                      </a:extLst>
                    </a:blip>
                    <a:srcRect l="21063" t="30592" r="3947" b="9182"/>
                    <a:stretch/>
                  </pic:blipFill>
                  <pic:spPr bwMode="auto">
                    <a:xfrm>
                      <a:off x="0" y="0"/>
                      <a:ext cx="1517486" cy="1561465"/>
                    </a:xfrm>
                    <a:prstGeom prst="rect">
                      <a:avLst/>
                    </a:prstGeom>
                    <a:ln>
                      <a:noFill/>
                    </a:ln>
                    <a:effectLst>
                      <a:glow rad="63500">
                        <a:schemeClr val="tx1">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417444B5" wp14:editId="6A5A22DD">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A1D13" w14:textId="34BCAA13" w:rsidR="00D843F8" w:rsidRDefault="00D843F8" w:rsidP="00D843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444B5" id="Rectangle 3" o:spid="_x0000_s1028"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YGtA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" fillcolor="white [3212]" stroked="f" strokeweight="2pt">
                <v:textbox>
                  <w:txbxContent>
                    <w:p w14:paraId="239A1D13" w14:textId="34BCAA13" w:rsidR="00D843F8" w:rsidRDefault="00D843F8" w:rsidP="00D843F8">
                      <w:pPr>
                        <w:jc w:val="center"/>
                      </w:pPr>
                    </w:p>
                  </w:txbxContent>
                </v:textbox>
                <w10:wrap anchory="page"/>
              </v:rect>
            </w:pict>
          </mc:Fallback>
        </mc:AlternateContent>
      </w:r>
      <w:r w:rsidR="00D077E9">
        <w:br w:type="page"/>
      </w:r>
    </w:p>
    <w:p w14:paraId="42981085" w14:textId="5301C769" w:rsidR="00BE533F" w:rsidRDefault="00873EC9" w:rsidP="00BE533F">
      <w:pPr>
        <w:pStyle w:val="Heading1"/>
        <w:rPr>
          <w:sz w:val="56"/>
          <w:szCs w:val="48"/>
        </w:rPr>
      </w:pPr>
      <w:r w:rsidRPr="00D843F8">
        <w:rPr>
          <w:sz w:val="56"/>
          <w:szCs w:val="48"/>
        </w:rPr>
        <w:lastRenderedPageBreak/>
        <w:t>Coursera Capstone Report</w:t>
      </w:r>
    </w:p>
    <w:sdt>
      <w:sdtPr>
        <w:id w:val="1660650702"/>
        <w:placeholder>
          <w:docPart w:val="0759B0C6416D43E1A981C6F1EDB4D672"/>
        </w:placeholder>
        <w15:dataBinding w:prefixMappings="xmlns:ns0='http://schemas.microsoft.com/temp/samples' " w:xpath="/ns0:employees[1]/ns0:employee[1]/ns0:CompanyName[1]" w:storeItemID="{00000000-0000-0000-0000-000000000000}"/>
        <w15:appearance w15:val="hidden"/>
      </w:sdtPr>
      <w:sdtEndPr/>
      <w:sdtContent>
        <w:p w14:paraId="0ADE2272" w14:textId="77777777" w:rsidR="00BE533F" w:rsidRDefault="00BE533F" w:rsidP="00BE533F">
          <w:pPr>
            <w:pStyle w:val="Heading2"/>
          </w:pPr>
          <w:r>
            <w:t xml:space="preserve">IBM Data Scientist professional </w:t>
          </w:r>
        </w:p>
      </w:sdtContent>
    </w:sdt>
    <w:p w14:paraId="06DC3793" w14:textId="77777777" w:rsidR="00BE533F" w:rsidRDefault="00BE533F" w:rsidP="00BE533F"/>
    <w:p w14:paraId="494CB2CE" w14:textId="2065CF8F" w:rsidR="00BE533F" w:rsidRDefault="00BE533F" w:rsidP="00BE533F">
      <w:pPr>
        <w:pStyle w:val="Content"/>
      </w:pPr>
      <w:r>
        <w:rPr>
          <w:noProof/>
        </w:rPr>
        <mc:AlternateContent>
          <mc:Choice Requires="wpg">
            <w:drawing>
              <wp:anchor distT="45720" distB="45720" distL="182880" distR="182880" simplePos="0" relativeHeight="251664384" behindDoc="0" locked="0" layoutInCell="1" allowOverlap="1" wp14:anchorId="20517517" wp14:editId="143A7040">
                <wp:simplePos x="0" y="0"/>
                <wp:positionH relativeFrom="margin">
                  <wp:align>left</wp:align>
                </wp:positionH>
                <wp:positionV relativeFrom="margin">
                  <wp:posOffset>2018665</wp:posOffset>
                </wp:positionV>
                <wp:extent cx="6515100" cy="611505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6515100" cy="6115050"/>
                          <a:chOff x="0" y="0"/>
                          <a:chExt cx="3567448" cy="1509096"/>
                        </a:xfrm>
                      </wpg:grpSpPr>
                      <wps:wsp>
                        <wps:cNvPr id="199" name="Rectangle 199"/>
                        <wps:cNvSpPr/>
                        <wps:spPr>
                          <a:xfrm>
                            <a:off x="0" y="0"/>
                            <a:ext cx="3567448" cy="1092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8D469" w14:textId="590A7D18" w:rsidR="00BE533F" w:rsidRDefault="00BE533F">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Criteria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35975"/>
                            <a:ext cx="3567448" cy="1373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11177" w14:textId="7BECFFAC" w:rsidR="00BE533F" w:rsidRPr="00BE533F" w:rsidRDefault="00BE533F" w:rsidP="00BE533F">
                              <w:pPr>
                                <w:rPr>
                                  <w:caps/>
                                  <w:color w:val="024F75" w:themeColor="accent1"/>
                                  <w:sz w:val="22"/>
                                </w:rPr>
                              </w:pPr>
                              <w:r w:rsidRPr="00BE533F">
                                <w:rPr>
                                  <w:caps/>
                                  <w:color w:val="024F75" w:themeColor="accent1"/>
                                  <w:sz w:val="22"/>
                                </w:rPr>
                                <w:t>This capstone project will be graded by your peers. This capstone project is worth 70% of your total grade. The project will be completed over the course of 2 weeks.  Week 1 submissions will be worth 30% whereas week 2 submissions will be worth 40% of your total grade.</w:t>
                              </w:r>
                            </w:p>
                            <w:p w14:paraId="6007ED9A" w14:textId="77777777" w:rsidR="00BE533F" w:rsidRPr="00BE533F" w:rsidRDefault="00BE533F" w:rsidP="00BE533F">
                              <w:pPr>
                                <w:rPr>
                                  <w:caps/>
                                  <w:color w:val="024F75" w:themeColor="accent1"/>
                                  <w:sz w:val="22"/>
                                </w:rPr>
                              </w:pPr>
                            </w:p>
                            <w:p w14:paraId="2B3311F3" w14:textId="77777777" w:rsidR="00BE533F" w:rsidRPr="00BE533F" w:rsidRDefault="00BE533F" w:rsidP="00BE533F">
                              <w:pPr>
                                <w:rPr>
                                  <w:caps/>
                                  <w:color w:val="024F75" w:themeColor="accent1"/>
                                  <w:sz w:val="22"/>
                                </w:rPr>
                              </w:pPr>
                              <w:r w:rsidRPr="00BE533F">
                                <w:rPr>
                                  <w:caps/>
                                  <w:color w:val="024F75" w:themeColor="accent1"/>
                                  <w:sz w:val="22"/>
                                </w:rPr>
                                <w:t>For this week, you will required to submit the following:</w:t>
                              </w:r>
                            </w:p>
                            <w:p w14:paraId="61446B6C" w14:textId="77777777" w:rsidR="00BE533F" w:rsidRPr="00BE533F" w:rsidRDefault="00BE533F" w:rsidP="00BE533F">
                              <w:pPr>
                                <w:rPr>
                                  <w:caps/>
                                  <w:color w:val="024F75" w:themeColor="accent1"/>
                                  <w:sz w:val="22"/>
                                </w:rPr>
                              </w:pPr>
                            </w:p>
                            <w:p w14:paraId="18D9E767" w14:textId="77777777" w:rsidR="00BE533F" w:rsidRPr="00BE533F" w:rsidRDefault="00BE533F" w:rsidP="00BE533F">
                              <w:pPr>
                                <w:rPr>
                                  <w:caps/>
                                  <w:color w:val="024F75" w:themeColor="accent1"/>
                                  <w:sz w:val="22"/>
                                </w:rPr>
                              </w:pPr>
                              <w:r w:rsidRPr="00BE533F">
                                <w:rPr>
                                  <w:caps/>
                                  <w:color w:val="024F75" w:themeColor="accent1"/>
                                  <w:sz w:val="22"/>
                                </w:rPr>
                                <w:t>A description of the problem and a discussion of the background. (15 marks)</w:t>
                              </w:r>
                            </w:p>
                            <w:p w14:paraId="7A8F13BC" w14:textId="77777777" w:rsidR="00BE533F" w:rsidRPr="00BE533F" w:rsidRDefault="00BE533F" w:rsidP="00BE533F">
                              <w:pPr>
                                <w:rPr>
                                  <w:caps/>
                                  <w:color w:val="024F75" w:themeColor="accent1"/>
                                  <w:sz w:val="22"/>
                                </w:rPr>
                              </w:pPr>
                              <w:r w:rsidRPr="00BE533F">
                                <w:rPr>
                                  <w:caps/>
                                  <w:color w:val="024F75" w:themeColor="accent1"/>
                                  <w:sz w:val="22"/>
                                </w:rPr>
                                <w:t>A description of the data and how it will be used to solve the problem. (15 marks)</w:t>
                              </w:r>
                            </w:p>
                            <w:p w14:paraId="5DF511C6" w14:textId="77777777" w:rsidR="00BE533F" w:rsidRPr="00BE533F" w:rsidRDefault="00BE533F" w:rsidP="00BE533F">
                              <w:pPr>
                                <w:rPr>
                                  <w:caps/>
                                  <w:color w:val="024F75" w:themeColor="accent1"/>
                                  <w:sz w:val="22"/>
                                </w:rPr>
                              </w:pPr>
                              <w:r w:rsidRPr="00BE533F">
                                <w:rPr>
                                  <w:caps/>
                                  <w:color w:val="024F75" w:themeColor="accent1"/>
                                  <w:sz w:val="22"/>
                                </w:rPr>
                                <w:t>For the second week, the final deliverables of the project will be:</w:t>
                              </w:r>
                            </w:p>
                            <w:p w14:paraId="1DB7CA26" w14:textId="77777777" w:rsidR="00BE533F" w:rsidRPr="00BE533F" w:rsidRDefault="00BE533F" w:rsidP="00BE533F">
                              <w:pPr>
                                <w:rPr>
                                  <w:caps/>
                                  <w:color w:val="024F75" w:themeColor="accent1"/>
                                  <w:sz w:val="22"/>
                                </w:rPr>
                              </w:pPr>
                            </w:p>
                            <w:p w14:paraId="2ED2D8E4" w14:textId="77777777" w:rsidR="00BE533F" w:rsidRPr="00BE533F" w:rsidRDefault="00BE533F" w:rsidP="00BE533F">
                              <w:pPr>
                                <w:rPr>
                                  <w:caps/>
                                  <w:color w:val="024F75" w:themeColor="accent1"/>
                                  <w:sz w:val="22"/>
                                </w:rPr>
                              </w:pPr>
                              <w:r w:rsidRPr="00BE533F">
                                <w:rPr>
                                  <w:caps/>
                                  <w:color w:val="024F75" w:themeColor="accent1"/>
                                  <w:sz w:val="22"/>
                                </w:rPr>
                                <w:t>A link to your Notebook on your Github repository, showing your code. (15 marks)</w:t>
                              </w:r>
                            </w:p>
                            <w:p w14:paraId="69D7686F" w14:textId="77777777" w:rsidR="00BE533F" w:rsidRPr="00BE533F" w:rsidRDefault="00BE533F" w:rsidP="00BE533F">
                              <w:pPr>
                                <w:rPr>
                                  <w:caps/>
                                  <w:color w:val="024F75" w:themeColor="accent1"/>
                                  <w:sz w:val="22"/>
                                </w:rPr>
                              </w:pPr>
                              <w:r w:rsidRPr="00BE533F">
                                <w:rPr>
                                  <w:caps/>
                                  <w:color w:val="024F75" w:themeColor="accent1"/>
                                  <w:sz w:val="22"/>
                                </w:rPr>
                                <w:t>2. A full report consisting of all of the following components (15 marks):</w:t>
                              </w:r>
                            </w:p>
                            <w:p w14:paraId="07CE60B7" w14:textId="77777777" w:rsidR="00BE533F" w:rsidRPr="00BE533F" w:rsidRDefault="00BE533F" w:rsidP="00BE533F">
                              <w:pPr>
                                <w:rPr>
                                  <w:caps/>
                                  <w:color w:val="024F75" w:themeColor="accent1"/>
                                  <w:sz w:val="22"/>
                                </w:rPr>
                              </w:pPr>
                            </w:p>
                            <w:p w14:paraId="1360FFA9" w14:textId="77777777" w:rsidR="00BE533F" w:rsidRPr="00BE533F" w:rsidRDefault="00BE533F" w:rsidP="00BE533F">
                              <w:pPr>
                                <w:rPr>
                                  <w:caps/>
                                  <w:color w:val="024F75" w:themeColor="accent1"/>
                                  <w:sz w:val="22"/>
                                </w:rPr>
                              </w:pPr>
                              <w:r w:rsidRPr="00BE533F">
                                <w:rPr>
                                  <w:caps/>
                                  <w:color w:val="024F75" w:themeColor="accent1"/>
                                  <w:sz w:val="22"/>
                                </w:rPr>
                                <w:t>Introduction where you discuss the business problem and who would be interested in this project.</w:t>
                              </w:r>
                            </w:p>
                            <w:p w14:paraId="0B3CAC32" w14:textId="77777777" w:rsidR="00BE533F" w:rsidRPr="00BE533F" w:rsidRDefault="00BE533F" w:rsidP="00BE533F">
                              <w:pPr>
                                <w:rPr>
                                  <w:caps/>
                                  <w:color w:val="024F75" w:themeColor="accent1"/>
                                  <w:sz w:val="22"/>
                                </w:rPr>
                              </w:pPr>
                              <w:r w:rsidRPr="00BE533F">
                                <w:rPr>
                                  <w:caps/>
                                  <w:color w:val="024F75" w:themeColor="accent1"/>
                                  <w:sz w:val="22"/>
                                </w:rPr>
                                <w:t>Data where you describe the data that will be used to solve the problem and the source of the data.</w:t>
                              </w:r>
                            </w:p>
                            <w:p w14:paraId="31A6BDAD" w14:textId="77777777" w:rsidR="00BE533F" w:rsidRPr="00BE533F" w:rsidRDefault="00BE533F" w:rsidP="00BE533F">
                              <w:pPr>
                                <w:rPr>
                                  <w:caps/>
                                  <w:color w:val="024F75" w:themeColor="accent1"/>
                                  <w:sz w:val="22"/>
                                </w:rPr>
                              </w:pPr>
                              <w:r w:rsidRPr="00BE533F">
                                <w:rPr>
                                  <w:caps/>
                                  <w:color w:val="024F75" w:themeColor="accent1"/>
                                  <w:sz w:val="22"/>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4C76293" w14:textId="77777777" w:rsidR="00BE533F" w:rsidRPr="00BE533F" w:rsidRDefault="00BE533F" w:rsidP="00BE533F">
                              <w:pPr>
                                <w:rPr>
                                  <w:caps/>
                                  <w:color w:val="024F75" w:themeColor="accent1"/>
                                  <w:sz w:val="22"/>
                                </w:rPr>
                              </w:pPr>
                              <w:r w:rsidRPr="00BE533F">
                                <w:rPr>
                                  <w:caps/>
                                  <w:color w:val="024F75" w:themeColor="accent1"/>
                                  <w:sz w:val="22"/>
                                </w:rPr>
                                <w:t>Results section where you discuss the results.</w:t>
                              </w:r>
                            </w:p>
                            <w:p w14:paraId="501D7B3E" w14:textId="77777777" w:rsidR="00BE533F" w:rsidRPr="00BE533F" w:rsidRDefault="00BE533F" w:rsidP="00BE533F">
                              <w:pPr>
                                <w:rPr>
                                  <w:caps/>
                                  <w:color w:val="024F75" w:themeColor="accent1"/>
                                  <w:sz w:val="22"/>
                                </w:rPr>
                              </w:pPr>
                              <w:r w:rsidRPr="00BE533F">
                                <w:rPr>
                                  <w:caps/>
                                  <w:color w:val="024F75" w:themeColor="accent1"/>
                                  <w:sz w:val="22"/>
                                </w:rPr>
                                <w:t>Discussion section where you discuss any observations you noted and any recommendations you can make based on the results.</w:t>
                              </w:r>
                            </w:p>
                            <w:p w14:paraId="160DCB33" w14:textId="77777777" w:rsidR="00BE533F" w:rsidRPr="00BE533F" w:rsidRDefault="00BE533F" w:rsidP="00BE533F">
                              <w:pPr>
                                <w:rPr>
                                  <w:caps/>
                                  <w:color w:val="024F75" w:themeColor="accent1"/>
                                  <w:sz w:val="22"/>
                                </w:rPr>
                              </w:pPr>
                              <w:r w:rsidRPr="00BE533F">
                                <w:rPr>
                                  <w:caps/>
                                  <w:color w:val="024F75" w:themeColor="accent1"/>
                                  <w:sz w:val="22"/>
                                </w:rPr>
                                <w:t>Conclusion section where you conclude the report.</w:t>
                              </w:r>
                            </w:p>
                            <w:p w14:paraId="2AF9CE83" w14:textId="5C7B2951" w:rsidR="00BE533F" w:rsidRPr="00BE533F" w:rsidRDefault="00BE533F" w:rsidP="00BE533F">
                              <w:pPr>
                                <w:rPr>
                                  <w:caps/>
                                  <w:color w:val="024F75" w:themeColor="accent1"/>
                                  <w:sz w:val="22"/>
                                </w:rPr>
                              </w:pPr>
                              <w:r w:rsidRPr="00BE533F">
                                <w:rPr>
                                  <w:caps/>
                                  <w:color w:val="024F75" w:themeColor="accent1"/>
                                  <w:sz w:val="22"/>
                                </w:rPr>
                                <w:t>3. Your choice of a presentation or blogpost. (10 marks)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17517" id="Group 198" o:spid="_x0000_s1029" style="position:absolute;margin-left:0;margin-top:158.95pt;width:513pt;height:481.5pt;z-index:251664384;mso-wrap-distance-left:14.4pt;mso-wrap-distance-top:3.6pt;mso-wrap-distance-right:14.4pt;mso-wrap-distance-bottom:3.6pt;mso-position-horizontal:left;mso-position-horizontal-relative:margin;mso-position-vertical-relative:margin;mso-width-relative:margin;mso-height-relative:margin" coordsize="35674,1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">
                <v:rect id="Rectangle 199" o:spid="_x0000_s1030" style="position:absolute;width:35674;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024f75 [3204]" stroked="f" strokeweight="2pt">
                  <v:textbox>
                    <w:txbxContent>
                      <w:p w14:paraId="7EF8D469" w14:textId="590A7D18" w:rsidR="00BE533F" w:rsidRDefault="00BE533F">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Criteria </w:t>
                        </w:r>
                      </w:p>
                    </w:txbxContent>
                  </v:textbox>
                </v:rect>
                <v:shape id="Text Box 200" o:spid="_x0000_s1031" type="#_x0000_t202" style="position:absolute;top:1359;width:35674;height:1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C011177" w14:textId="7BECFFAC" w:rsidR="00BE533F" w:rsidRPr="00BE533F" w:rsidRDefault="00BE533F" w:rsidP="00BE533F">
                        <w:pPr>
                          <w:rPr>
                            <w:caps/>
                            <w:color w:val="024F75" w:themeColor="accent1"/>
                            <w:sz w:val="22"/>
                          </w:rPr>
                        </w:pPr>
                        <w:r w:rsidRPr="00BE533F">
                          <w:rPr>
                            <w:caps/>
                            <w:color w:val="024F75" w:themeColor="accent1"/>
                            <w:sz w:val="22"/>
                          </w:rPr>
                          <w:t>This capstone project will be graded by your peers. This capstone project is worth 70% of your total grade. The project will be completed over the course of 2 weeks.  Week 1 submissions will be worth 30% whereas week 2 submissions will be worth 40% of your total grade.</w:t>
                        </w:r>
                      </w:p>
                      <w:p w14:paraId="6007ED9A" w14:textId="77777777" w:rsidR="00BE533F" w:rsidRPr="00BE533F" w:rsidRDefault="00BE533F" w:rsidP="00BE533F">
                        <w:pPr>
                          <w:rPr>
                            <w:caps/>
                            <w:color w:val="024F75" w:themeColor="accent1"/>
                            <w:sz w:val="22"/>
                          </w:rPr>
                        </w:pPr>
                      </w:p>
                      <w:p w14:paraId="2B3311F3" w14:textId="77777777" w:rsidR="00BE533F" w:rsidRPr="00BE533F" w:rsidRDefault="00BE533F" w:rsidP="00BE533F">
                        <w:pPr>
                          <w:rPr>
                            <w:caps/>
                            <w:color w:val="024F75" w:themeColor="accent1"/>
                            <w:sz w:val="22"/>
                          </w:rPr>
                        </w:pPr>
                        <w:r w:rsidRPr="00BE533F">
                          <w:rPr>
                            <w:caps/>
                            <w:color w:val="024F75" w:themeColor="accent1"/>
                            <w:sz w:val="22"/>
                          </w:rPr>
                          <w:t>For this week, you will required to submit the following:</w:t>
                        </w:r>
                      </w:p>
                      <w:p w14:paraId="61446B6C" w14:textId="77777777" w:rsidR="00BE533F" w:rsidRPr="00BE533F" w:rsidRDefault="00BE533F" w:rsidP="00BE533F">
                        <w:pPr>
                          <w:rPr>
                            <w:caps/>
                            <w:color w:val="024F75" w:themeColor="accent1"/>
                            <w:sz w:val="22"/>
                          </w:rPr>
                        </w:pPr>
                      </w:p>
                      <w:p w14:paraId="18D9E767" w14:textId="77777777" w:rsidR="00BE533F" w:rsidRPr="00BE533F" w:rsidRDefault="00BE533F" w:rsidP="00BE533F">
                        <w:pPr>
                          <w:rPr>
                            <w:caps/>
                            <w:color w:val="024F75" w:themeColor="accent1"/>
                            <w:sz w:val="22"/>
                          </w:rPr>
                        </w:pPr>
                        <w:r w:rsidRPr="00BE533F">
                          <w:rPr>
                            <w:caps/>
                            <w:color w:val="024F75" w:themeColor="accent1"/>
                            <w:sz w:val="22"/>
                          </w:rPr>
                          <w:t>A description of the problem and a discussion of the background. (15 marks)</w:t>
                        </w:r>
                      </w:p>
                      <w:p w14:paraId="7A8F13BC" w14:textId="77777777" w:rsidR="00BE533F" w:rsidRPr="00BE533F" w:rsidRDefault="00BE533F" w:rsidP="00BE533F">
                        <w:pPr>
                          <w:rPr>
                            <w:caps/>
                            <w:color w:val="024F75" w:themeColor="accent1"/>
                            <w:sz w:val="22"/>
                          </w:rPr>
                        </w:pPr>
                        <w:r w:rsidRPr="00BE533F">
                          <w:rPr>
                            <w:caps/>
                            <w:color w:val="024F75" w:themeColor="accent1"/>
                            <w:sz w:val="22"/>
                          </w:rPr>
                          <w:t>A description of the data and how it will be used to solve the problem. (15 marks)</w:t>
                        </w:r>
                      </w:p>
                      <w:p w14:paraId="5DF511C6" w14:textId="77777777" w:rsidR="00BE533F" w:rsidRPr="00BE533F" w:rsidRDefault="00BE533F" w:rsidP="00BE533F">
                        <w:pPr>
                          <w:rPr>
                            <w:caps/>
                            <w:color w:val="024F75" w:themeColor="accent1"/>
                            <w:sz w:val="22"/>
                          </w:rPr>
                        </w:pPr>
                        <w:r w:rsidRPr="00BE533F">
                          <w:rPr>
                            <w:caps/>
                            <w:color w:val="024F75" w:themeColor="accent1"/>
                            <w:sz w:val="22"/>
                          </w:rPr>
                          <w:t>For the second week, the final deliverables of the project will be:</w:t>
                        </w:r>
                      </w:p>
                      <w:p w14:paraId="1DB7CA26" w14:textId="77777777" w:rsidR="00BE533F" w:rsidRPr="00BE533F" w:rsidRDefault="00BE533F" w:rsidP="00BE533F">
                        <w:pPr>
                          <w:rPr>
                            <w:caps/>
                            <w:color w:val="024F75" w:themeColor="accent1"/>
                            <w:sz w:val="22"/>
                          </w:rPr>
                        </w:pPr>
                      </w:p>
                      <w:p w14:paraId="2ED2D8E4" w14:textId="77777777" w:rsidR="00BE533F" w:rsidRPr="00BE533F" w:rsidRDefault="00BE533F" w:rsidP="00BE533F">
                        <w:pPr>
                          <w:rPr>
                            <w:caps/>
                            <w:color w:val="024F75" w:themeColor="accent1"/>
                            <w:sz w:val="22"/>
                          </w:rPr>
                        </w:pPr>
                        <w:r w:rsidRPr="00BE533F">
                          <w:rPr>
                            <w:caps/>
                            <w:color w:val="024F75" w:themeColor="accent1"/>
                            <w:sz w:val="22"/>
                          </w:rPr>
                          <w:t>A link to your Notebook on your Github repository, showing your code. (15 marks)</w:t>
                        </w:r>
                      </w:p>
                      <w:p w14:paraId="69D7686F" w14:textId="77777777" w:rsidR="00BE533F" w:rsidRPr="00BE533F" w:rsidRDefault="00BE533F" w:rsidP="00BE533F">
                        <w:pPr>
                          <w:rPr>
                            <w:caps/>
                            <w:color w:val="024F75" w:themeColor="accent1"/>
                            <w:sz w:val="22"/>
                          </w:rPr>
                        </w:pPr>
                        <w:r w:rsidRPr="00BE533F">
                          <w:rPr>
                            <w:caps/>
                            <w:color w:val="024F75" w:themeColor="accent1"/>
                            <w:sz w:val="22"/>
                          </w:rPr>
                          <w:t>2. A full report consisting of all of the following components (15 marks):</w:t>
                        </w:r>
                      </w:p>
                      <w:p w14:paraId="07CE60B7" w14:textId="77777777" w:rsidR="00BE533F" w:rsidRPr="00BE533F" w:rsidRDefault="00BE533F" w:rsidP="00BE533F">
                        <w:pPr>
                          <w:rPr>
                            <w:caps/>
                            <w:color w:val="024F75" w:themeColor="accent1"/>
                            <w:sz w:val="22"/>
                          </w:rPr>
                        </w:pPr>
                      </w:p>
                      <w:p w14:paraId="1360FFA9" w14:textId="77777777" w:rsidR="00BE533F" w:rsidRPr="00BE533F" w:rsidRDefault="00BE533F" w:rsidP="00BE533F">
                        <w:pPr>
                          <w:rPr>
                            <w:caps/>
                            <w:color w:val="024F75" w:themeColor="accent1"/>
                            <w:sz w:val="22"/>
                          </w:rPr>
                        </w:pPr>
                        <w:r w:rsidRPr="00BE533F">
                          <w:rPr>
                            <w:caps/>
                            <w:color w:val="024F75" w:themeColor="accent1"/>
                            <w:sz w:val="22"/>
                          </w:rPr>
                          <w:t>Introduction where you discuss the business problem and who would be interested in this project.</w:t>
                        </w:r>
                      </w:p>
                      <w:p w14:paraId="0B3CAC32" w14:textId="77777777" w:rsidR="00BE533F" w:rsidRPr="00BE533F" w:rsidRDefault="00BE533F" w:rsidP="00BE533F">
                        <w:pPr>
                          <w:rPr>
                            <w:caps/>
                            <w:color w:val="024F75" w:themeColor="accent1"/>
                            <w:sz w:val="22"/>
                          </w:rPr>
                        </w:pPr>
                        <w:r w:rsidRPr="00BE533F">
                          <w:rPr>
                            <w:caps/>
                            <w:color w:val="024F75" w:themeColor="accent1"/>
                            <w:sz w:val="22"/>
                          </w:rPr>
                          <w:t>Data where you describe the data that will be used to solve the problem and the source of the data.</w:t>
                        </w:r>
                      </w:p>
                      <w:p w14:paraId="31A6BDAD" w14:textId="77777777" w:rsidR="00BE533F" w:rsidRPr="00BE533F" w:rsidRDefault="00BE533F" w:rsidP="00BE533F">
                        <w:pPr>
                          <w:rPr>
                            <w:caps/>
                            <w:color w:val="024F75" w:themeColor="accent1"/>
                            <w:sz w:val="22"/>
                          </w:rPr>
                        </w:pPr>
                        <w:r w:rsidRPr="00BE533F">
                          <w:rPr>
                            <w:caps/>
                            <w:color w:val="024F75" w:themeColor="accent1"/>
                            <w:sz w:val="22"/>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4C76293" w14:textId="77777777" w:rsidR="00BE533F" w:rsidRPr="00BE533F" w:rsidRDefault="00BE533F" w:rsidP="00BE533F">
                        <w:pPr>
                          <w:rPr>
                            <w:caps/>
                            <w:color w:val="024F75" w:themeColor="accent1"/>
                            <w:sz w:val="22"/>
                          </w:rPr>
                        </w:pPr>
                        <w:r w:rsidRPr="00BE533F">
                          <w:rPr>
                            <w:caps/>
                            <w:color w:val="024F75" w:themeColor="accent1"/>
                            <w:sz w:val="22"/>
                          </w:rPr>
                          <w:t>Results section where you discuss the results.</w:t>
                        </w:r>
                      </w:p>
                      <w:p w14:paraId="501D7B3E" w14:textId="77777777" w:rsidR="00BE533F" w:rsidRPr="00BE533F" w:rsidRDefault="00BE533F" w:rsidP="00BE533F">
                        <w:pPr>
                          <w:rPr>
                            <w:caps/>
                            <w:color w:val="024F75" w:themeColor="accent1"/>
                            <w:sz w:val="22"/>
                          </w:rPr>
                        </w:pPr>
                        <w:r w:rsidRPr="00BE533F">
                          <w:rPr>
                            <w:caps/>
                            <w:color w:val="024F75" w:themeColor="accent1"/>
                            <w:sz w:val="22"/>
                          </w:rPr>
                          <w:t>Discussion section where you discuss any observations you noted and any recommendations you can make based on the results.</w:t>
                        </w:r>
                      </w:p>
                      <w:p w14:paraId="160DCB33" w14:textId="77777777" w:rsidR="00BE533F" w:rsidRPr="00BE533F" w:rsidRDefault="00BE533F" w:rsidP="00BE533F">
                        <w:pPr>
                          <w:rPr>
                            <w:caps/>
                            <w:color w:val="024F75" w:themeColor="accent1"/>
                            <w:sz w:val="22"/>
                          </w:rPr>
                        </w:pPr>
                        <w:r w:rsidRPr="00BE533F">
                          <w:rPr>
                            <w:caps/>
                            <w:color w:val="024F75" w:themeColor="accent1"/>
                            <w:sz w:val="22"/>
                          </w:rPr>
                          <w:t>Conclusion section where you conclude the report.</w:t>
                        </w:r>
                      </w:p>
                      <w:p w14:paraId="2AF9CE83" w14:textId="5C7B2951" w:rsidR="00BE533F" w:rsidRPr="00BE533F" w:rsidRDefault="00BE533F" w:rsidP="00BE533F">
                        <w:pPr>
                          <w:rPr>
                            <w:caps/>
                            <w:color w:val="024F75" w:themeColor="accent1"/>
                            <w:sz w:val="22"/>
                          </w:rPr>
                        </w:pPr>
                        <w:r w:rsidRPr="00BE533F">
                          <w:rPr>
                            <w:caps/>
                            <w:color w:val="024F75" w:themeColor="accent1"/>
                            <w:sz w:val="22"/>
                          </w:rPr>
                          <w:t>3. Your choice of a presentation or blogpost. (10 marks)</w:t>
                        </w:r>
                      </w:p>
                    </w:txbxContent>
                  </v:textbox>
                </v:shape>
                <w10:wrap type="square" anchorx="margin" anchory="margin"/>
              </v:group>
            </w:pict>
          </mc:Fallback>
        </mc:AlternateContent>
      </w:r>
      <w:r>
        <w:t xml:space="preserve">This Report developed based on Coursera </w:t>
      </w:r>
      <w:r w:rsidR="00903315">
        <w:t>c</w:t>
      </w:r>
      <w:r>
        <w:t xml:space="preserve">apstone </w:t>
      </w:r>
      <w:r w:rsidR="00903315">
        <w:t>p</w:t>
      </w:r>
      <w:r>
        <w:t xml:space="preserve">roject which represent the business problem, data gathering, </w:t>
      </w:r>
      <w:r w:rsidRPr="00E075D2">
        <w:t>data analysis</w:t>
      </w:r>
      <w:r>
        <w:t>, ML solutions, the result, d</w:t>
      </w:r>
      <w:r w:rsidRPr="00E075D2">
        <w:t>iscussion</w:t>
      </w:r>
      <w:r>
        <w:t xml:space="preserve"> and the c</w:t>
      </w:r>
      <w:r w:rsidRPr="00E075D2">
        <w:t>onclusion</w:t>
      </w:r>
      <w:r>
        <w:t xml:space="preserve">. </w:t>
      </w:r>
    </w:p>
    <w:p w14:paraId="7CD87610" w14:textId="17365134" w:rsidR="00183F08" w:rsidRDefault="00183F08" w:rsidP="00BE533F">
      <w:pPr>
        <w:pStyle w:val="Content"/>
      </w:pPr>
    </w:p>
    <w:p w14:paraId="430E94A4" w14:textId="77777777" w:rsidR="00183F08" w:rsidRPr="00D70D02" w:rsidRDefault="00183F08" w:rsidP="00183F08">
      <w:r>
        <w:lastRenderedPageBreak/>
        <w:t>Business Problem:</w:t>
      </w:r>
    </w:p>
    <w:p w14:paraId="0E56164B" w14:textId="0D054A93" w:rsidR="008156FF" w:rsidRDefault="00F01AEE" w:rsidP="00183F08">
      <w:pPr>
        <w:pStyle w:val="Content"/>
      </w:pPr>
      <w:r w:rsidRPr="00F01AEE">
        <w:t>Every city needs to be controlled by a team, to be ensure all the essential needs of the city's residents are well available in all parts of the city. Concentrating facilities in a part of the city will cause complex problems for urban management such as unwanted traffic on morning and evening, caricatural growing up of city and their facilities, there is some unhappy citizens and so much. Therefore, in municipalities, a sector is generally considered as urban development, and this team needs to control the distribution of facilities in different urban sectors.</w:t>
      </w:r>
    </w:p>
    <w:p w14:paraId="1F0A9949" w14:textId="77777777" w:rsidR="00F01AEE" w:rsidRDefault="00F01AEE" w:rsidP="00183F08">
      <w:pPr>
        <w:pStyle w:val="Content"/>
      </w:pPr>
    </w:p>
    <w:p w14:paraId="4CA074E1" w14:textId="0401D270" w:rsidR="00183F08" w:rsidRDefault="00183F08" w:rsidP="00183F08">
      <w:pPr>
        <w:pStyle w:val="Content"/>
        <w:rPr>
          <w:rtl/>
        </w:rPr>
      </w:pPr>
      <w:r>
        <w:t>In this project, the team</w:t>
      </w:r>
      <w:r w:rsidR="00F01AEE">
        <w:t xml:space="preserve"> play the role</w:t>
      </w:r>
      <w:r>
        <w:t xml:space="preserve">, as a customer, has requested that the necessary facilities be explored as follows throughout the city of </w:t>
      </w:r>
      <w:r w:rsidRPr="00EC0316">
        <w:rPr>
          <w:b/>
          <w:bCs/>
        </w:rPr>
        <w:t>Toronto</w:t>
      </w:r>
      <w:r>
        <w:t>, and that different parts of the city be segmented accordingly.</w:t>
      </w:r>
    </w:p>
    <w:p w14:paraId="0E72249C" w14:textId="77777777" w:rsidR="008156FF" w:rsidRDefault="008156FF" w:rsidP="00183F08">
      <w:pPr>
        <w:pStyle w:val="Content"/>
      </w:pPr>
    </w:p>
    <w:p w14:paraId="42B0B0EF" w14:textId="77777777" w:rsidR="00183F08" w:rsidRDefault="00183F08" w:rsidP="00183F08">
      <w:pPr>
        <w:pStyle w:val="Content"/>
      </w:pPr>
      <w:r>
        <w:t>1- Medical centers</w:t>
      </w:r>
    </w:p>
    <w:p w14:paraId="7DFCFAEA" w14:textId="618C77AC" w:rsidR="00183F08" w:rsidRDefault="00183F08" w:rsidP="00CE77A0">
      <w:pPr>
        <w:pStyle w:val="Content"/>
      </w:pPr>
      <w:r>
        <w:t>2- Police stations</w:t>
      </w:r>
    </w:p>
    <w:p w14:paraId="6D32EFA5" w14:textId="4BC025E3" w:rsidR="00183F08" w:rsidRDefault="00CE77A0" w:rsidP="00183F08">
      <w:pPr>
        <w:pStyle w:val="Content"/>
      </w:pPr>
      <w:r>
        <w:t>3</w:t>
      </w:r>
      <w:r w:rsidR="00183F08">
        <w:t>- Fire stations</w:t>
      </w:r>
    </w:p>
    <w:p w14:paraId="4A1BAE31" w14:textId="77777777" w:rsidR="008156FF" w:rsidRDefault="008156FF" w:rsidP="00183F08">
      <w:pPr>
        <w:pStyle w:val="Content"/>
      </w:pPr>
    </w:p>
    <w:p w14:paraId="19D60871" w14:textId="4D8BC3B1" w:rsidR="00183F08" w:rsidRDefault="008156FF" w:rsidP="00183F08">
      <w:pPr>
        <w:pStyle w:val="Content"/>
        <w:rPr>
          <w:rtl/>
        </w:rPr>
      </w:pPr>
      <w:r>
        <w:t>So,</w:t>
      </w:r>
      <w:r w:rsidR="00183F08">
        <w:t xml:space="preserve"> Sectors with fewer facilities</w:t>
      </w:r>
      <w:r>
        <w:t>,</w:t>
      </w:r>
      <w:r w:rsidR="00183F08">
        <w:t xml:space="preserve"> </w:t>
      </w:r>
      <w:r>
        <w:t xml:space="preserve">that </w:t>
      </w:r>
      <w:r w:rsidR="00183F08">
        <w:t>will need more development</w:t>
      </w:r>
      <w:r>
        <w:t>,</w:t>
      </w:r>
      <w:r w:rsidR="00183F08">
        <w:t xml:space="preserve"> will be a priority in next year's development plans.</w:t>
      </w:r>
    </w:p>
    <w:p w14:paraId="0FE8E922" w14:textId="789AF795" w:rsidR="00183F08" w:rsidRDefault="00183F08" w:rsidP="00183F08">
      <w:pPr>
        <w:pStyle w:val="Content"/>
      </w:pPr>
    </w:p>
    <w:p w14:paraId="6C18F93A" w14:textId="1E898BA2" w:rsidR="008156FF" w:rsidRPr="007C05C2" w:rsidRDefault="007C05C2" w:rsidP="00183F08">
      <w:pPr>
        <w:pStyle w:val="Content"/>
        <w:rPr>
          <w:b/>
          <w:bCs/>
          <w:rtl/>
        </w:rPr>
      </w:pPr>
      <w:r w:rsidRPr="007C05C2">
        <w:rPr>
          <w:b/>
          <w:bCs/>
        </w:rPr>
        <w:t>Data gathering:</w:t>
      </w:r>
    </w:p>
    <w:p w14:paraId="39BE1D5B" w14:textId="77777777" w:rsidR="008156FF" w:rsidRDefault="008156FF" w:rsidP="008156FF">
      <w:pPr>
        <w:pStyle w:val="Content"/>
      </w:pPr>
      <w:r>
        <w:t>To achieve this goal, we need data from different urban areas as follows</w:t>
      </w:r>
    </w:p>
    <w:p w14:paraId="4D790E5D" w14:textId="77777777" w:rsidR="008156FF" w:rsidRDefault="008156FF" w:rsidP="008156FF">
      <w:pPr>
        <w:pStyle w:val="Content"/>
      </w:pPr>
    </w:p>
    <w:p w14:paraId="3828EB9D" w14:textId="77777777" w:rsidR="008156FF" w:rsidRDefault="008156FF" w:rsidP="008156FF">
      <w:pPr>
        <w:pStyle w:val="Content"/>
      </w:pPr>
      <w:r>
        <w:t>1- Urban areas</w:t>
      </w:r>
    </w:p>
    <w:p w14:paraId="14E3BA1C" w14:textId="5C707BF1" w:rsidR="008156FF" w:rsidRDefault="008156FF" w:rsidP="008156FF">
      <w:pPr>
        <w:pStyle w:val="Content"/>
      </w:pPr>
      <w:r>
        <w:t>2- Facilities available in each area</w:t>
      </w:r>
    </w:p>
    <w:p w14:paraId="624FA8C9" w14:textId="631E9CA6" w:rsidR="00895C3D" w:rsidRDefault="00895C3D" w:rsidP="008156FF">
      <w:pPr>
        <w:pStyle w:val="Content"/>
      </w:pPr>
      <w:r>
        <w:t xml:space="preserve">3- the population on each </w:t>
      </w:r>
      <w:r w:rsidR="0006305F">
        <w:t>area</w:t>
      </w:r>
    </w:p>
    <w:p w14:paraId="7F677000" w14:textId="77777777" w:rsidR="008156FF" w:rsidRDefault="008156FF" w:rsidP="008156FF">
      <w:pPr>
        <w:pStyle w:val="Content"/>
      </w:pPr>
    </w:p>
    <w:p w14:paraId="60F0125C" w14:textId="77777777" w:rsidR="00B850F2" w:rsidRPr="00B850F2" w:rsidRDefault="008156FF" w:rsidP="00B850F2">
      <w:pPr>
        <w:shd w:val="clear" w:color="auto" w:fill="FFFFFF"/>
        <w:spacing w:line="360" w:lineRule="atLeast"/>
        <w:rPr>
          <w:rFonts w:ascii="Consolas" w:eastAsia="Times New Roman" w:hAnsi="Consolas" w:cs="Times New Roman"/>
          <w:b w:val="0"/>
          <w:color w:val="000000"/>
          <w:sz w:val="27"/>
          <w:szCs w:val="27"/>
        </w:rPr>
      </w:pPr>
      <w:r>
        <w:t xml:space="preserve">To provide this information, we </w:t>
      </w:r>
      <w:r w:rsidR="00895C3D">
        <w:t>fetch</w:t>
      </w:r>
      <w:r>
        <w:t xml:space="preserve"> urban areas from the information provided on the web - Wikipedia - as well as urban </w:t>
      </w:r>
      <w:r w:rsidR="00EC0316">
        <w:t>venues</w:t>
      </w:r>
      <w:r>
        <w:t xml:space="preserve"> information from the </w:t>
      </w:r>
      <w:r w:rsidR="00895C3D">
        <w:t>foursquare.com</w:t>
      </w:r>
      <w:r>
        <w:t xml:space="preserve"> based on the geographical location of the areas.</w:t>
      </w:r>
      <w:r w:rsidR="00895C3D">
        <w:t xml:space="preserve"> At last</w:t>
      </w:r>
      <w:r w:rsidR="00B850F2">
        <w:t>,</w:t>
      </w:r>
      <w:r w:rsidR="00895C3D">
        <w:t xml:space="preserve"> we need the population of Toronto on each area, </w:t>
      </w:r>
      <w:r w:rsidR="00B850F2">
        <w:t xml:space="preserve">after some goggle search I found it at </w:t>
      </w:r>
      <w:r w:rsidR="00B850F2" w:rsidRPr="00B850F2">
        <w:rPr>
          <w:rFonts w:ascii="Consolas" w:eastAsia="Times New Roman" w:hAnsi="Consolas" w:cs="Times New Roman"/>
          <w:b w:val="0"/>
          <w:color w:val="6A9955"/>
          <w:sz w:val="27"/>
          <w:szCs w:val="27"/>
        </w:rPr>
        <w:t>https://www12.statcan.gc.ca/census-recensement/2016/dp-pd/hlt-fst/pd-pl/Table.cfm?Lang=Eng&amp;T=1201&amp;SR=1&amp;S=22&amp;O=A&amp;RPP=9999&amp;PR=0</w:t>
      </w:r>
    </w:p>
    <w:p w14:paraId="3E40BA2B" w14:textId="74FD3DAB" w:rsidR="008156FF" w:rsidRDefault="008156FF" w:rsidP="008156FF">
      <w:pPr>
        <w:pStyle w:val="Content"/>
      </w:pPr>
    </w:p>
    <w:p w14:paraId="5F22058B" w14:textId="64E654DB" w:rsidR="007C05C2" w:rsidRPr="007C05C2" w:rsidRDefault="007C05C2" w:rsidP="008156FF">
      <w:pPr>
        <w:pStyle w:val="Content"/>
        <w:rPr>
          <w:b/>
          <w:bCs/>
        </w:rPr>
      </w:pPr>
      <w:r w:rsidRPr="007C05C2">
        <w:rPr>
          <w:b/>
          <w:bCs/>
        </w:rPr>
        <w:lastRenderedPageBreak/>
        <w:t>Data Analysis:</w:t>
      </w:r>
    </w:p>
    <w:p w14:paraId="5AFD47C3" w14:textId="0E87D028" w:rsidR="00EC14EB" w:rsidRDefault="008156FF" w:rsidP="008156FF">
      <w:pPr>
        <w:pStyle w:val="Content"/>
      </w:pPr>
      <w:r>
        <w:t xml:space="preserve">In data analysis, dirty information needs to be cleaned first. Then, the geographical information of urban areas will be added to it, </w:t>
      </w:r>
      <w:r w:rsidR="00B850F2">
        <w:t>next step is</w:t>
      </w:r>
      <w:r>
        <w:t xml:space="preserve">, we will </w:t>
      </w:r>
      <w:r w:rsidR="007C05C2">
        <w:t>add</w:t>
      </w:r>
      <w:r>
        <w:t xml:space="preserve"> the information of the </w:t>
      </w:r>
      <w:r w:rsidR="007C05C2">
        <w:t>venues which</w:t>
      </w:r>
      <w:r>
        <w:t xml:space="preserve"> specified in the program for each area.</w:t>
      </w:r>
      <w:r w:rsidR="00B850F2">
        <w:t xml:space="preserve"> Finally we need to add </w:t>
      </w:r>
    </w:p>
    <w:p w14:paraId="78FCAA76" w14:textId="77777777" w:rsidR="00EC14EB" w:rsidRDefault="00EC14EB" w:rsidP="008156FF">
      <w:pPr>
        <w:pStyle w:val="Content"/>
      </w:pPr>
    </w:p>
    <w:p w14:paraId="5FF0CC6F" w14:textId="767170AE" w:rsidR="00183F08" w:rsidRDefault="008156FF" w:rsidP="008156FF">
      <w:pPr>
        <w:pStyle w:val="Content"/>
        <w:rPr>
          <w:rtl/>
        </w:rPr>
      </w:pPr>
      <w:r>
        <w:t xml:space="preserve">Now we can examine the distribution of facilities in each part of the city and prioritize the </w:t>
      </w:r>
      <w:r w:rsidR="007C05C2">
        <w:t>facilities</w:t>
      </w:r>
      <w:r>
        <w:t xml:space="preserve"> that need further development based on each of the needs.</w:t>
      </w:r>
    </w:p>
    <w:p w14:paraId="24EB88C6" w14:textId="7AEAE992" w:rsidR="00183F08" w:rsidRDefault="00183F08" w:rsidP="00183F08">
      <w:pPr>
        <w:pStyle w:val="Content"/>
        <w:rPr>
          <w:rtl/>
        </w:rPr>
      </w:pPr>
    </w:p>
    <w:p w14:paraId="210F777C" w14:textId="77777777" w:rsidR="00183F08" w:rsidRPr="00DF027C" w:rsidRDefault="00183F08" w:rsidP="00183F08">
      <w:pPr>
        <w:pStyle w:val="Content"/>
        <w:rPr>
          <w:rtl/>
          <w:lang w:bidi="fa-IR"/>
        </w:rPr>
      </w:pPr>
    </w:p>
    <w:sectPr w:rsidR="00183F08" w:rsidRPr="00DF027C"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D3C2B" w14:textId="77777777" w:rsidR="00D843F8" w:rsidRDefault="00D843F8">
      <w:r>
        <w:separator/>
      </w:r>
    </w:p>
    <w:p w14:paraId="4A0A1909" w14:textId="77777777" w:rsidR="00D843F8" w:rsidRDefault="00D843F8"/>
  </w:endnote>
  <w:endnote w:type="continuationSeparator" w:id="0">
    <w:p w14:paraId="45E3C63A" w14:textId="77777777" w:rsidR="00D843F8" w:rsidRDefault="00D843F8">
      <w:r>
        <w:continuationSeparator/>
      </w:r>
    </w:p>
    <w:p w14:paraId="4E38752A" w14:textId="77777777" w:rsidR="00D843F8" w:rsidRDefault="00D84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9B19BF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DB910F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477B" w14:textId="77777777" w:rsidR="00D843F8" w:rsidRDefault="00D843F8">
      <w:r>
        <w:separator/>
      </w:r>
    </w:p>
    <w:p w14:paraId="3AE00849" w14:textId="77777777" w:rsidR="00D843F8" w:rsidRDefault="00D843F8"/>
  </w:footnote>
  <w:footnote w:type="continuationSeparator" w:id="0">
    <w:p w14:paraId="0FE5C37D" w14:textId="77777777" w:rsidR="00D843F8" w:rsidRDefault="00D843F8">
      <w:r>
        <w:continuationSeparator/>
      </w:r>
    </w:p>
    <w:p w14:paraId="7C894ECD" w14:textId="77777777" w:rsidR="00D843F8" w:rsidRDefault="00D84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2F63F49" w14:textId="77777777" w:rsidTr="00D077E9">
      <w:trPr>
        <w:trHeight w:val="978"/>
      </w:trPr>
      <w:tc>
        <w:tcPr>
          <w:tcW w:w="9990" w:type="dxa"/>
          <w:tcBorders>
            <w:top w:val="nil"/>
            <w:left w:val="nil"/>
            <w:bottom w:val="single" w:sz="36" w:space="0" w:color="34ABA2" w:themeColor="accent3"/>
            <w:right w:val="nil"/>
          </w:tcBorders>
        </w:tcPr>
        <w:p w14:paraId="2C3D9E7F" w14:textId="77777777" w:rsidR="00D077E9" w:rsidRDefault="00D077E9">
          <w:pPr>
            <w:pStyle w:val="Header"/>
          </w:pPr>
        </w:p>
      </w:tc>
    </w:tr>
  </w:tbl>
  <w:p w14:paraId="4BE6A27E"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F8"/>
    <w:rsid w:val="0002482E"/>
    <w:rsid w:val="00050324"/>
    <w:rsid w:val="0006305F"/>
    <w:rsid w:val="000A0150"/>
    <w:rsid w:val="000E63C9"/>
    <w:rsid w:val="00130E9D"/>
    <w:rsid w:val="00150A6D"/>
    <w:rsid w:val="00183F08"/>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27EB0"/>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05C2"/>
    <w:rsid w:val="007C6B52"/>
    <w:rsid w:val="007D16C5"/>
    <w:rsid w:val="008156FF"/>
    <w:rsid w:val="00862FE4"/>
    <w:rsid w:val="0086389A"/>
    <w:rsid w:val="00873EC9"/>
    <w:rsid w:val="0087605E"/>
    <w:rsid w:val="00895C3D"/>
    <w:rsid w:val="008B1FEE"/>
    <w:rsid w:val="00903315"/>
    <w:rsid w:val="00903C32"/>
    <w:rsid w:val="00916B16"/>
    <w:rsid w:val="009173B9"/>
    <w:rsid w:val="0093335D"/>
    <w:rsid w:val="0093613E"/>
    <w:rsid w:val="00943026"/>
    <w:rsid w:val="00966B81"/>
    <w:rsid w:val="009B02C7"/>
    <w:rsid w:val="009C7720"/>
    <w:rsid w:val="00A23AFA"/>
    <w:rsid w:val="00A31B3E"/>
    <w:rsid w:val="00A532F3"/>
    <w:rsid w:val="00A8489E"/>
    <w:rsid w:val="00AC29F3"/>
    <w:rsid w:val="00B231E5"/>
    <w:rsid w:val="00B850F2"/>
    <w:rsid w:val="00BE533F"/>
    <w:rsid w:val="00BE5999"/>
    <w:rsid w:val="00C02B87"/>
    <w:rsid w:val="00C4086D"/>
    <w:rsid w:val="00CA1896"/>
    <w:rsid w:val="00CB5B28"/>
    <w:rsid w:val="00CE77A0"/>
    <w:rsid w:val="00CF5371"/>
    <w:rsid w:val="00D0323A"/>
    <w:rsid w:val="00D0559F"/>
    <w:rsid w:val="00D077E9"/>
    <w:rsid w:val="00D42CB7"/>
    <w:rsid w:val="00D5413D"/>
    <w:rsid w:val="00D570A9"/>
    <w:rsid w:val="00D70D02"/>
    <w:rsid w:val="00D770C7"/>
    <w:rsid w:val="00D843F8"/>
    <w:rsid w:val="00D86945"/>
    <w:rsid w:val="00D90290"/>
    <w:rsid w:val="00DD152F"/>
    <w:rsid w:val="00DE213F"/>
    <w:rsid w:val="00DF027C"/>
    <w:rsid w:val="00E00A32"/>
    <w:rsid w:val="00E075D2"/>
    <w:rsid w:val="00E22ACD"/>
    <w:rsid w:val="00E620B0"/>
    <w:rsid w:val="00E81B40"/>
    <w:rsid w:val="00EC0316"/>
    <w:rsid w:val="00EC14EB"/>
    <w:rsid w:val="00EF555B"/>
    <w:rsid w:val="00F01AEE"/>
    <w:rsid w:val="00F027BB"/>
    <w:rsid w:val="00F11DCF"/>
    <w:rsid w:val="00F162EA"/>
    <w:rsid w:val="00F26FCF"/>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C81655"/>
  <w15:docId w15:val="{4842C747-C9E2-4F2C-8B04-2A8217F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33931">
      <w:bodyDiv w:val="1"/>
      <w:marLeft w:val="0"/>
      <w:marRight w:val="0"/>
      <w:marTop w:val="0"/>
      <w:marBottom w:val="0"/>
      <w:divBdr>
        <w:top w:val="none" w:sz="0" w:space="0" w:color="auto"/>
        <w:left w:val="none" w:sz="0" w:space="0" w:color="auto"/>
        <w:bottom w:val="none" w:sz="0" w:space="0" w:color="auto"/>
        <w:right w:val="none" w:sz="0" w:space="0" w:color="auto"/>
      </w:divBdr>
    </w:div>
    <w:div w:id="1503858308">
      <w:bodyDiv w:val="1"/>
      <w:marLeft w:val="0"/>
      <w:marRight w:val="0"/>
      <w:marTop w:val="0"/>
      <w:marBottom w:val="0"/>
      <w:divBdr>
        <w:top w:val="none" w:sz="0" w:space="0" w:color="auto"/>
        <w:left w:val="none" w:sz="0" w:space="0" w:color="auto"/>
        <w:bottom w:val="none" w:sz="0" w:space="0" w:color="auto"/>
        <w:right w:val="none" w:sz="0" w:space="0" w:color="auto"/>
      </w:divBdr>
      <w:divsChild>
        <w:div w:id="972370219">
          <w:marLeft w:val="0"/>
          <w:marRight w:val="0"/>
          <w:marTop w:val="0"/>
          <w:marBottom w:val="0"/>
          <w:divBdr>
            <w:top w:val="none" w:sz="0" w:space="0" w:color="auto"/>
            <w:left w:val="none" w:sz="0" w:space="0" w:color="auto"/>
            <w:bottom w:val="none" w:sz="0" w:space="0" w:color="auto"/>
            <w:right w:val="none" w:sz="0" w:space="0" w:color="auto"/>
          </w:divBdr>
          <w:divsChild>
            <w:div w:id="17935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5D971418-A707-49FA-A68A-ADA94BF666BF%7d\%7bFB617239-9A3C-49D7-93DF-5D458FA31F8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9BD7EAEE9D4AD2A575C130776C76C3"/>
        <w:category>
          <w:name w:val="General"/>
          <w:gallery w:val="placeholder"/>
        </w:category>
        <w:types>
          <w:type w:val="bbPlcHdr"/>
        </w:types>
        <w:behaviors>
          <w:behavior w:val="content"/>
        </w:behaviors>
        <w:guid w:val="{999ABDAB-E4CB-4669-81B4-2F9E69236405}"/>
      </w:docPartPr>
      <w:docPartBody>
        <w:p w:rsidR="00971998" w:rsidRDefault="00EF00A5">
          <w:pPr>
            <w:pStyle w:val="B49BD7EAEE9D4AD2A575C130776C76C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CF651BFA1B824485B9763D1C41D50FD5"/>
        <w:category>
          <w:name w:val="General"/>
          <w:gallery w:val="placeholder"/>
        </w:category>
        <w:types>
          <w:type w:val="bbPlcHdr"/>
        </w:types>
        <w:behaviors>
          <w:behavior w:val="content"/>
        </w:behaviors>
        <w:guid w:val="{36C8234A-D94C-4918-A768-D42C8A60E20A}"/>
      </w:docPartPr>
      <w:docPartBody>
        <w:p w:rsidR="00971998" w:rsidRDefault="00EF00A5">
          <w:pPr>
            <w:pStyle w:val="CF651BFA1B824485B9763D1C41D50FD5"/>
          </w:pPr>
          <w:r>
            <w:t>Your Name</w:t>
          </w:r>
        </w:p>
      </w:docPartBody>
    </w:docPart>
    <w:docPart>
      <w:docPartPr>
        <w:name w:val="0759B0C6416D43E1A981C6F1EDB4D672"/>
        <w:category>
          <w:name w:val="General"/>
          <w:gallery w:val="placeholder"/>
        </w:category>
        <w:types>
          <w:type w:val="bbPlcHdr"/>
        </w:types>
        <w:behaviors>
          <w:behavior w:val="content"/>
        </w:behaviors>
        <w:guid w:val="{F86138C6-18E8-4FED-B0D0-E6442A665ABC}"/>
      </w:docPartPr>
      <w:docPartBody>
        <w:p w:rsidR="00971998" w:rsidRDefault="00EF00A5" w:rsidP="00EF00A5">
          <w:pPr>
            <w:pStyle w:val="0759B0C6416D43E1A981C6F1EDB4D672"/>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A5"/>
    <w:rsid w:val="00971998"/>
    <w:rsid w:val="00EF0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B49BD7EAEE9D4AD2A575C130776C76C3">
    <w:name w:val="B49BD7EAEE9D4AD2A575C130776C76C3"/>
  </w:style>
  <w:style w:type="paragraph" w:customStyle="1" w:styleId="CF651BFA1B824485B9763D1C41D50FD5">
    <w:name w:val="CF651BFA1B824485B9763D1C41D50FD5"/>
  </w:style>
  <w:style w:type="paragraph" w:customStyle="1" w:styleId="0759B0C6416D43E1A981C6F1EDB4D672">
    <w:name w:val="0759B0C6416D43E1A981C6F1EDB4D672"/>
    <w:rsid w:val="00EF0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Reza Sadeghi Jafari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{FB617239-9A3C-49D7-93DF-5D458FA31F82}tf16392850_win32.dotx</Template>
  <TotalTime>170</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Sadeghi Jafari</dc:creator>
  <cp:keywords/>
  <cp:lastModifiedBy>Reza Sadeghi Jafari</cp:lastModifiedBy>
  <cp:revision>17</cp:revision>
  <cp:lastPrinted>2006-08-01T17:47:00Z</cp:lastPrinted>
  <dcterms:created xsi:type="dcterms:W3CDTF">2021-03-30T13:03:00Z</dcterms:created>
  <dcterms:modified xsi:type="dcterms:W3CDTF">2021-04-27T18:31:00Z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